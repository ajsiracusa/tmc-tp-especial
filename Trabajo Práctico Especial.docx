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EC7" w:rsidRDefault="00F25EC7"/>
    <w:sdt>
      <w:sdtPr>
        <w:rPr>
          <w:lang w:val="es-ES"/>
        </w:rPr>
        <w:id w:val="4702662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705"/>
          </w:tblGrid>
          <w:tr w:rsidR="00ED7319" w:rsidTr="0033549A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244061" w:themeFill="accent1" w:themeFillShade="80"/>
              </w:tcPr>
              <w:p w:rsidR="00ED7319" w:rsidRDefault="00ED7319">
                <w:pPr>
                  <w:rPr>
                    <w:lang w:val="es-ES"/>
                  </w:rPr>
                </w:pPr>
              </w:p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ño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7-01-01T00:00:00Z">
                  <w:dateFormat w:val="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244061" w:themeFill="accent1" w:themeFillShade="80"/>
                    <w:vAlign w:val="bottom"/>
                  </w:tcPr>
                  <w:p w:rsidR="00ED7319" w:rsidRDefault="0090229F" w:rsidP="00B841D4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2017</w:t>
                    </w:r>
                  </w:p>
                </w:tc>
              </w:sdtContent>
            </w:sdt>
          </w:tr>
          <w:tr w:rsidR="00ED7319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ED7319" w:rsidRPr="00CD517B" w:rsidRDefault="00ED7319">
                <w:pPr>
                  <w:rPr>
                    <w:rFonts w:ascii="Arial" w:hAnsi="Arial" w:cs="Arial"/>
                    <w:b/>
                    <w:sz w:val="28"/>
                    <w:lang w:val="es-ES"/>
                  </w:rPr>
                </w:pPr>
              </w:p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FE222B" w:rsidRDefault="00FE222B">
                <w:pPr>
                  <w:pStyle w:val="Sinespaciado"/>
                  <w:rPr>
                    <w:rFonts w:ascii="Arial" w:hAnsi="Arial" w:cs="Arial"/>
                    <w:b/>
                    <w:color w:val="76923C" w:themeColor="accent3" w:themeShade="BF"/>
                    <w:sz w:val="28"/>
                  </w:rPr>
                </w:pPr>
              </w:p>
              <w:p w:rsidR="00A51697" w:rsidRDefault="00DC0961">
                <w:pPr>
                  <w:pStyle w:val="Sinespaciado"/>
                  <w:rPr>
                    <w:rFonts w:ascii="Arial" w:hAnsi="Arial" w:cs="Arial"/>
                    <w:b/>
                    <w:color w:val="76923C" w:themeColor="accent3" w:themeShade="BF"/>
                    <w:sz w:val="28"/>
                  </w:rPr>
                </w:pPr>
                <w:r>
                  <w:rPr>
                    <w:rFonts w:ascii="Arial" w:hAnsi="Arial" w:cs="Arial"/>
                    <w:b/>
                    <w:color w:val="76923C" w:themeColor="accent3" w:themeShade="BF"/>
                    <w:sz w:val="28"/>
                  </w:rPr>
                  <w:t>U.N.C.P.B.A.</w:t>
                </w:r>
              </w:p>
              <w:p w:rsidR="00DC0961" w:rsidRDefault="00DC0961">
                <w:pPr>
                  <w:pStyle w:val="Sinespaciado"/>
                  <w:rPr>
                    <w:rFonts w:ascii="Arial" w:hAnsi="Arial" w:cs="Arial"/>
                    <w:b/>
                    <w:color w:val="76923C" w:themeColor="accent3" w:themeShade="BF"/>
                    <w:sz w:val="28"/>
                  </w:rPr>
                </w:pPr>
              </w:p>
              <w:p w:rsidR="00FE222B" w:rsidRDefault="00DC0961">
                <w:pPr>
                  <w:pStyle w:val="Sinespaciado"/>
                  <w:rPr>
                    <w:rFonts w:ascii="Arial" w:hAnsi="Arial" w:cs="Arial"/>
                    <w:b/>
                    <w:color w:val="76923C" w:themeColor="accent3" w:themeShade="BF"/>
                    <w:sz w:val="28"/>
                  </w:rPr>
                </w:pPr>
                <w:r>
                  <w:rPr>
                    <w:rFonts w:ascii="Arial" w:hAnsi="Arial" w:cs="Arial"/>
                    <w:b/>
                    <w:color w:val="76923C" w:themeColor="accent3" w:themeShade="BF"/>
                    <w:sz w:val="28"/>
                  </w:rPr>
                  <w:t>TALLER DE MATEMÁTICA COPMUTACIONAL</w:t>
                </w:r>
              </w:p>
              <w:p w:rsidR="00086BCF" w:rsidRDefault="00086BCF">
                <w:pPr>
                  <w:pStyle w:val="Sinespaciado"/>
                  <w:rPr>
                    <w:rFonts w:ascii="Arial" w:hAnsi="Arial" w:cs="Arial"/>
                    <w:b/>
                    <w:color w:val="76923C" w:themeColor="accent3" w:themeShade="BF"/>
                    <w:sz w:val="28"/>
                  </w:rPr>
                </w:pPr>
              </w:p>
              <w:p w:rsidR="001779E1" w:rsidRDefault="001779E1" w:rsidP="00DA56D9">
                <w:pPr>
                  <w:pStyle w:val="Sinespaciado"/>
                  <w:rPr>
                    <w:rFonts w:ascii="Arial" w:hAnsi="Arial" w:cs="Arial"/>
                    <w:b/>
                    <w:color w:val="76923C" w:themeColor="accent3" w:themeShade="BF"/>
                    <w:sz w:val="28"/>
                  </w:rPr>
                </w:pPr>
              </w:p>
              <w:p w:rsidR="00A51697" w:rsidRDefault="001779E1" w:rsidP="00DA56D9">
                <w:pPr>
                  <w:pStyle w:val="Sinespaciado"/>
                  <w:rPr>
                    <w:rFonts w:ascii="Arial" w:hAnsi="Arial" w:cs="Arial"/>
                    <w:b/>
                    <w:color w:val="76923C" w:themeColor="accent3" w:themeShade="BF"/>
                    <w:sz w:val="28"/>
                  </w:rPr>
                </w:pPr>
                <w:r>
                  <w:rPr>
                    <w:rFonts w:ascii="Arial" w:hAnsi="Arial" w:cs="Arial"/>
                    <w:b/>
                    <w:color w:val="76923C" w:themeColor="accent3" w:themeShade="BF"/>
                    <w:sz w:val="28"/>
                  </w:rPr>
                  <w:t xml:space="preserve">SIRACUSA, </w:t>
                </w:r>
                <w:r w:rsidR="00DC0961">
                  <w:rPr>
                    <w:rFonts w:ascii="Arial" w:hAnsi="Arial" w:cs="Arial"/>
                    <w:b/>
                    <w:color w:val="76923C" w:themeColor="accent3" w:themeShade="BF"/>
                    <w:sz w:val="28"/>
                  </w:rPr>
                  <w:t xml:space="preserve">Angel </w:t>
                </w:r>
                <w:r>
                  <w:rPr>
                    <w:rFonts w:ascii="Arial" w:hAnsi="Arial" w:cs="Arial"/>
                    <w:b/>
                    <w:color w:val="76923C" w:themeColor="accent3" w:themeShade="BF"/>
                    <w:sz w:val="28"/>
                  </w:rPr>
                  <w:t>Jonatán</w:t>
                </w:r>
              </w:p>
              <w:p w:rsidR="00DC0961" w:rsidRDefault="00DC0961" w:rsidP="00DA56D9">
                <w:pPr>
                  <w:pStyle w:val="Sinespaciado"/>
                  <w:rPr>
                    <w:rFonts w:ascii="Arial" w:hAnsi="Arial" w:cs="Arial"/>
                    <w:b/>
                    <w:color w:val="76923C" w:themeColor="accent3" w:themeShade="BF"/>
                    <w:sz w:val="28"/>
                  </w:rPr>
                </w:pPr>
              </w:p>
              <w:p w:rsidR="00DC0961" w:rsidRDefault="00DC0961" w:rsidP="00DA56D9">
                <w:pPr>
                  <w:pStyle w:val="Sinespaciado"/>
                  <w:rPr>
                    <w:rFonts w:ascii="Arial" w:hAnsi="Arial" w:cs="Arial"/>
                    <w:b/>
                    <w:color w:val="76923C" w:themeColor="accent3" w:themeShade="BF"/>
                    <w:sz w:val="28"/>
                  </w:rPr>
                </w:pPr>
                <w:r>
                  <w:rPr>
                    <w:rFonts w:ascii="Arial" w:hAnsi="Arial" w:cs="Arial"/>
                    <w:b/>
                    <w:color w:val="76923C" w:themeColor="accent3" w:themeShade="BF"/>
                    <w:sz w:val="28"/>
                  </w:rPr>
                  <w:t>D.N.I.: 32253161</w:t>
                </w:r>
              </w:p>
              <w:p w:rsidR="00A51697" w:rsidRPr="00CD517B" w:rsidRDefault="00A51697" w:rsidP="00DA56D9">
                <w:pPr>
                  <w:pStyle w:val="Sinespaciado"/>
                  <w:rPr>
                    <w:rFonts w:ascii="Arial" w:hAnsi="Arial" w:cs="Arial"/>
                    <w:b/>
                    <w:color w:val="76923C" w:themeColor="accent3" w:themeShade="BF"/>
                    <w:sz w:val="28"/>
                  </w:rPr>
                </w:pPr>
              </w:p>
            </w:tc>
          </w:tr>
        </w:tbl>
        <w:p w:rsidR="00ED7319" w:rsidRDefault="00ED7319">
          <w:pPr>
            <w:rPr>
              <w:lang w:val="es-ES"/>
            </w:rPr>
          </w:pPr>
        </w:p>
        <w:p w:rsidR="00ED7319" w:rsidRDefault="00ED7319">
          <w:pPr>
            <w:rPr>
              <w:lang w:val="es-ES"/>
            </w:rPr>
          </w:pPr>
        </w:p>
        <w:p w:rsidR="00ED7319" w:rsidRPr="00E47868" w:rsidRDefault="00413CC5">
          <w:pPr>
            <w:rPr>
              <w:rFonts w:ascii="Arial" w:eastAsia="Arial Unicode MS" w:hAnsi="Arial" w:cs="Arial"/>
            </w:rPr>
          </w:pPr>
        </w:p>
      </w:sdtContent>
    </w:sdt>
    <w:p w:rsidR="003F7EA2" w:rsidRPr="00E47868" w:rsidRDefault="003F7EA2" w:rsidP="00E93B7D">
      <w:pPr>
        <w:pStyle w:val="Titulo2"/>
      </w:pPr>
    </w:p>
    <w:p w:rsidR="003F7EA2" w:rsidRPr="00E47868" w:rsidRDefault="003F7EA2" w:rsidP="00E93B7D">
      <w:pPr>
        <w:pStyle w:val="Titulo2"/>
      </w:pPr>
    </w:p>
    <w:p w:rsidR="003F7EA2" w:rsidRPr="00E47868" w:rsidRDefault="003F7EA2" w:rsidP="00E93B7D">
      <w:pPr>
        <w:pStyle w:val="Titulo2"/>
      </w:pPr>
    </w:p>
    <w:p w:rsidR="003F7EA2" w:rsidRPr="00E47868" w:rsidRDefault="003F7EA2" w:rsidP="00E93B7D">
      <w:pPr>
        <w:pStyle w:val="Titulo2"/>
      </w:pPr>
    </w:p>
    <w:p w:rsidR="003F7EA2" w:rsidRPr="00E47868" w:rsidRDefault="003F7EA2" w:rsidP="00E93B7D">
      <w:pPr>
        <w:pStyle w:val="Titulo2"/>
      </w:pPr>
    </w:p>
    <w:p w:rsidR="003F7EA2" w:rsidRPr="00E47868" w:rsidRDefault="003F7EA2" w:rsidP="00E93B7D">
      <w:pPr>
        <w:pStyle w:val="Titulo2"/>
      </w:pPr>
    </w:p>
    <w:p w:rsidR="0004229E" w:rsidRPr="00E47868" w:rsidRDefault="0004229E" w:rsidP="0033490D">
      <w:pPr>
        <w:pStyle w:val="Prrafo"/>
      </w:pPr>
    </w:p>
    <w:p w:rsidR="0004229E" w:rsidRPr="00E47868" w:rsidRDefault="0004229E" w:rsidP="0033490D">
      <w:pPr>
        <w:pStyle w:val="Prrafo"/>
      </w:pPr>
    </w:p>
    <w:p w:rsidR="0004229E" w:rsidRPr="00E47868" w:rsidRDefault="0004229E" w:rsidP="0033490D">
      <w:pPr>
        <w:pStyle w:val="Prrafo"/>
      </w:pPr>
    </w:p>
    <w:p w:rsidR="0004229E" w:rsidRPr="00E47868" w:rsidRDefault="0004229E" w:rsidP="0033490D">
      <w:pPr>
        <w:pStyle w:val="Prrafo"/>
      </w:pPr>
    </w:p>
    <w:p w:rsidR="003F7EA2" w:rsidRDefault="003F7EA2" w:rsidP="0033490D">
      <w:pPr>
        <w:pStyle w:val="Titulo2"/>
      </w:pPr>
    </w:p>
    <w:p w:rsidR="00DC0961" w:rsidRDefault="00DC0961" w:rsidP="00DC0961">
      <w:pPr>
        <w:pStyle w:val="Prrafo"/>
        <w:rPr>
          <w:lang w:eastAsia="en-US"/>
        </w:rPr>
      </w:pPr>
    </w:p>
    <w:p w:rsidR="00DC0961" w:rsidRDefault="00DC0961" w:rsidP="00DC0961">
      <w:pPr>
        <w:pStyle w:val="Prrafo"/>
        <w:rPr>
          <w:lang w:eastAsia="en-US"/>
        </w:rPr>
      </w:pPr>
    </w:p>
    <w:p w:rsidR="00DC0961" w:rsidRDefault="00DC0961" w:rsidP="00DC0961">
      <w:pPr>
        <w:pStyle w:val="Prrafo"/>
        <w:rPr>
          <w:lang w:eastAsia="en-US"/>
        </w:rPr>
      </w:pPr>
    </w:p>
    <w:tbl>
      <w:tblPr>
        <w:tblpPr w:leftFromText="187" w:rightFromText="187" w:vertAnchor="page" w:horzAnchor="margin" w:tblpY="11638"/>
        <w:tblW w:w="5267" w:type="pct"/>
        <w:tblLook w:val="04A0" w:firstRow="1" w:lastRow="0" w:firstColumn="1" w:lastColumn="0" w:noHBand="0" w:noVBand="1"/>
      </w:tblPr>
      <w:tblGrid>
        <w:gridCol w:w="9408"/>
      </w:tblGrid>
      <w:tr w:rsidR="00DC0961" w:rsidRPr="006803F0" w:rsidTr="00DC0961">
        <w:tc>
          <w:tcPr>
            <w:tcW w:w="5000" w:type="pct"/>
          </w:tcPr>
          <w:p w:rsidR="00DC0961" w:rsidRPr="00DC0961" w:rsidRDefault="00DC0961" w:rsidP="00DC0961">
            <w:pPr>
              <w:pStyle w:val="Sinespaciado"/>
              <w:rPr>
                <w:b/>
                <w:bCs/>
                <w:caps/>
                <w:sz w:val="72"/>
                <w:szCs w:val="72"/>
                <w:lang w:val="es-AR"/>
              </w:rPr>
            </w:pPr>
            <w:r w:rsidRPr="00DC0961">
              <w:rPr>
                <w:b/>
                <w:bCs/>
                <w:caps/>
                <w:color w:val="76923C" w:themeColor="accent3" w:themeShade="BF"/>
                <w:sz w:val="72"/>
                <w:szCs w:val="72"/>
                <w:lang w:val="es-AR"/>
              </w:rPr>
              <w:t>[</w:t>
            </w:r>
            <w:sdt>
              <w:sdtPr>
                <w:rPr>
                  <w:rFonts w:ascii="Arial Narrow" w:hAnsi="Arial Narrow"/>
                  <w:bCs/>
                  <w:caps/>
                  <w:sz w:val="72"/>
                  <w:szCs w:val="72"/>
                  <w:lang w:val="es-AR"/>
                </w:rPr>
                <w:alias w:val="Título"/>
                <w:id w:val="15676137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>
                  <w:rPr>
                    <w:rFonts w:ascii="Arial Narrow" w:hAnsi="Arial Narrow"/>
                    <w:bCs/>
                    <w:caps/>
                    <w:sz w:val="72"/>
                    <w:szCs w:val="72"/>
                    <w:lang w:val="es-AR"/>
                  </w:rPr>
                  <w:t>Trabajo PrÁ</w:t>
                </w:r>
                <w:r w:rsidRPr="00DC0961">
                  <w:rPr>
                    <w:rFonts w:ascii="Arial Narrow" w:hAnsi="Arial Narrow"/>
                    <w:bCs/>
                    <w:caps/>
                    <w:sz w:val="72"/>
                    <w:szCs w:val="72"/>
                    <w:lang w:val="es-AR"/>
                  </w:rPr>
                  <w:t xml:space="preserve">ctico Especial - </w:t>
                </w:r>
                <w:r>
                  <w:rPr>
                    <w:rFonts w:ascii="Arial Narrow" w:hAnsi="Arial Narrow"/>
                    <w:bCs/>
                    <w:caps/>
                    <w:sz w:val="72"/>
                    <w:szCs w:val="72"/>
                    <w:lang w:val="es-AR"/>
                  </w:rPr>
                  <w:t>EstimaciÓ</w:t>
                </w:r>
                <w:r w:rsidRPr="00DC0961">
                  <w:rPr>
                    <w:rFonts w:ascii="Arial Narrow" w:hAnsi="Arial Narrow"/>
                    <w:bCs/>
                    <w:caps/>
                    <w:sz w:val="72"/>
                    <w:szCs w:val="72"/>
                    <w:lang w:val="es-AR"/>
                  </w:rPr>
                  <w:t>n de probabilidades por Montecarlo</w:t>
                </w:r>
              </w:sdtContent>
            </w:sdt>
            <w:r w:rsidRPr="00DC0961">
              <w:rPr>
                <w:b/>
                <w:bCs/>
                <w:caps/>
                <w:color w:val="76923C" w:themeColor="accent3" w:themeShade="BF"/>
                <w:sz w:val="72"/>
                <w:szCs w:val="72"/>
                <w:lang w:val="es-AR"/>
              </w:rPr>
              <w:t>]</w:t>
            </w:r>
          </w:p>
        </w:tc>
      </w:tr>
      <w:tr w:rsidR="00DC0961" w:rsidRPr="00FF18E3" w:rsidTr="00DC0961">
        <w:sdt>
          <w:sdtPr>
            <w:rPr>
              <w:rFonts w:eastAsia="Times New Roman" w:cs="Arial"/>
              <w:bCs/>
              <w:i/>
              <w:color w:val="222222"/>
              <w:sz w:val="24"/>
              <w:szCs w:val="32"/>
              <w:lang w:val="es-AR" w:eastAsia="es-AR"/>
            </w:rPr>
            <w:alias w:val="Abstracto"/>
            <w:id w:val="15676143"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Content>
            <w:tc>
              <w:tcPr>
                <w:tcW w:w="5000" w:type="pct"/>
              </w:tcPr>
              <w:p w:rsidR="00DC0961" w:rsidRPr="00FF18E3" w:rsidRDefault="00DC0961" w:rsidP="00DC0961">
                <w:pPr>
                  <w:pStyle w:val="Sinespaciado"/>
                  <w:rPr>
                    <w:rFonts w:ascii="Arial" w:eastAsia="Arial Unicode MS" w:hAnsi="Arial" w:cs="Arial"/>
                    <w:lang w:val="es-AR"/>
                  </w:rPr>
                </w:pPr>
                <w:r>
                  <w:rPr>
                    <w:rFonts w:eastAsia="Times New Roman" w:cs="Arial"/>
                    <w:bCs/>
                    <w:i/>
                    <w:color w:val="222222"/>
                    <w:sz w:val="24"/>
                    <w:szCs w:val="32"/>
                    <w:lang w:val="es-AR" w:eastAsia="es-AR"/>
                  </w:rPr>
                  <w:t>Informe y conclusiones de la resolución</w:t>
                </w:r>
                <w:r>
                  <w:rPr>
                    <w:rFonts w:eastAsia="Times New Roman" w:cs="Arial"/>
                    <w:bCs/>
                    <w:i/>
                    <w:color w:val="222222"/>
                    <w:sz w:val="24"/>
                    <w:szCs w:val="32"/>
                    <w:lang w:val="es-AR" w:eastAsia="es-AR"/>
                  </w:rPr>
                  <w:t>.</w:t>
                </w:r>
              </w:p>
            </w:tc>
          </w:sdtContent>
        </w:sdt>
      </w:tr>
    </w:tbl>
    <w:p w:rsidR="00DC0961" w:rsidRDefault="00DC0961" w:rsidP="00DC0961">
      <w:pPr>
        <w:pStyle w:val="Prrafo"/>
        <w:rPr>
          <w:lang w:eastAsia="en-US"/>
        </w:rPr>
      </w:pPr>
    </w:p>
    <w:p w:rsidR="00BC5C3C" w:rsidRPr="00505A2E" w:rsidRDefault="00DC0961" w:rsidP="00505A2E">
      <w:pPr>
        <w:pStyle w:val="Titulo2"/>
      </w:pPr>
      <w:r w:rsidRPr="00505A2E">
        <w:lastRenderedPageBreak/>
        <w:t>Introducción</w:t>
      </w:r>
    </w:p>
    <w:p w:rsidR="00A31FC3" w:rsidRPr="00505A2E" w:rsidRDefault="00DC0961" w:rsidP="00DC0961">
      <w:pPr>
        <w:pStyle w:val="Prrafo"/>
        <w:rPr>
          <w:sz w:val="20"/>
        </w:rPr>
      </w:pPr>
      <w:r w:rsidRPr="00505A2E">
        <w:rPr>
          <w:sz w:val="20"/>
        </w:rPr>
        <w:t xml:space="preserve">El problema que se plantea reside en la necesidad de conocer la probabilidad estimada con la que se producirían 2 fallos seguidos en el sistema de autenticación  de disparo de una nave espacial. El mismo, se simula mediante una función. </w:t>
      </w:r>
    </w:p>
    <w:p w:rsidR="00DC0961" w:rsidRPr="00505A2E" w:rsidRDefault="00DC0961" w:rsidP="00DC0961">
      <w:pPr>
        <w:pStyle w:val="Prrafo"/>
        <w:rPr>
          <w:sz w:val="20"/>
        </w:rPr>
      </w:pPr>
    </w:p>
    <w:p w:rsidR="00DC0961" w:rsidRPr="00505A2E" w:rsidRDefault="00DC0961" w:rsidP="00505A2E">
      <w:pPr>
        <w:pStyle w:val="Titulo2"/>
      </w:pPr>
      <w:r w:rsidRPr="00505A2E">
        <w:t>Desarrollo</w:t>
      </w:r>
    </w:p>
    <w:p w:rsidR="00DC0961" w:rsidRPr="00505A2E" w:rsidRDefault="00DC0961" w:rsidP="00DC0961">
      <w:pPr>
        <w:pStyle w:val="Prrafo"/>
        <w:rPr>
          <w:sz w:val="20"/>
        </w:rPr>
      </w:pPr>
      <w:r w:rsidRPr="00505A2E">
        <w:rPr>
          <w:sz w:val="20"/>
        </w:rPr>
        <w:t>Se desarrolla la función calcular_probabilidad_fallos dentro de la cual se calculan las probabilidades estimadas mediante el método de Montecarlo, sometiendo la prueba a distintos valores de Epsilon tales como 0.1; 0.01; y 0.001. Asimismo, se calculan desviaciones estándar, se grafican las probabilidades parciales y calcula el tiempo que el algoritmo tarda en realizar dichos cálculos.</w:t>
      </w:r>
    </w:p>
    <w:p w:rsidR="00DC0961" w:rsidRPr="00505A2E" w:rsidRDefault="00DC0961" w:rsidP="00DC0961">
      <w:pPr>
        <w:pStyle w:val="Prrafo"/>
        <w:rPr>
          <w:sz w:val="20"/>
        </w:rPr>
      </w:pPr>
    </w:p>
    <w:p w:rsidR="00DC0961" w:rsidRPr="00505A2E" w:rsidRDefault="00DC0961" w:rsidP="00505A2E">
      <w:pPr>
        <w:pStyle w:val="Titulo2"/>
      </w:pPr>
      <w:r w:rsidRPr="00505A2E">
        <w:t>Resultados</w:t>
      </w:r>
    </w:p>
    <w:p w:rsidR="00DC0961" w:rsidRPr="00505A2E" w:rsidRDefault="00DC0961" w:rsidP="00DC0961">
      <w:pPr>
        <w:pStyle w:val="Prrafo"/>
        <w:rPr>
          <w:sz w:val="20"/>
        </w:rPr>
      </w:pPr>
      <w:r w:rsidRPr="00505A2E">
        <w:rPr>
          <w:sz w:val="20"/>
        </w:rPr>
        <w:t>S</w:t>
      </w:r>
      <w:r w:rsidR="00505A2E">
        <w:rPr>
          <w:sz w:val="20"/>
        </w:rPr>
        <w:t>e</w:t>
      </w:r>
      <w:r w:rsidRPr="00505A2E">
        <w:rPr>
          <w:sz w:val="20"/>
        </w:rPr>
        <w:t xml:space="preserve"> obtienen los siguientes resultados para cada valor de Epsilon:</w:t>
      </w:r>
    </w:p>
    <w:p w:rsidR="00DC0961" w:rsidRPr="00505A2E" w:rsidRDefault="00DC0961" w:rsidP="00505A2E">
      <w:pPr>
        <w:pStyle w:val="Prrafo"/>
        <w:numPr>
          <w:ilvl w:val="0"/>
          <w:numId w:val="18"/>
        </w:numPr>
        <w:rPr>
          <w:sz w:val="20"/>
        </w:rPr>
      </w:pPr>
      <w:r w:rsidRPr="00505A2E">
        <w:rPr>
          <w:sz w:val="20"/>
        </w:rPr>
        <w:t>La probabilidad de 2 fallos seguidos en la autorización de disparo, con un epsilon de 0.1, es de: 0.274510.</w:t>
      </w:r>
    </w:p>
    <w:p w:rsidR="00DC0961" w:rsidRPr="00505A2E" w:rsidRDefault="00DC0961" w:rsidP="00505A2E">
      <w:pPr>
        <w:pStyle w:val="Prrafo"/>
        <w:ind w:left="284"/>
        <w:rPr>
          <w:sz w:val="20"/>
        </w:rPr>
      </w:pPr>
      <w:r w:rsidRPr="00505A2E">
        <w:rPr>
          <w:sz w:val="20"/>
        </w:rPr>
        <w:t>El desvío estándar de las 20 primeras iteraiciones es de: 0.209508.</w:t>
      </w:r>
    </w:p>
    <w:p w:rsidR="00DC0961" w:rsidRPr="00505A2E" w:rsidRDefault="00DC0961" w:rsidP="00505A2E">
      <w:pPr>
        <w:pStyle w:val="Prrafo"/>
        <w:ind w:left="284"/>
        <w:rPr>
          <w:sz w:val="20"/>
        </w:rPr>
      </w:pPr>
      <w:r w:rsidRPr="00505A2E">
        <w:rPr>
          <w:sz w:val="20"/>
        </w:rPr>
        <w:t>El desvío estándar de las 20 últimas iteraiciones es de: 0.015706.</w:t>
      </w:r>
    </w:p>
    <w:p w:rsidR="00DC0961" w:rsidRPr="00505A2E" w:rsidRDefault="00DC0961" w:rsidP="00505A2E">
      <w:pPr>
        <w:pStyle w:val="Prrafo"/>
        <w:ind w:left="284"/>
        <w:rPr>
          <w:sz w:val="20"/>
        </w:rPr>
      </w:pPr>
      <w:r w:rsidRPr="00505A2E">
        <w:rPr>
          <w:sz w:val="20"/>
        </w:rPr>
        <w:t>Tiempo de procesamiento de este algoritmo es de: 0.222012 segundos.</w:t>
      </w:r>
    </w:p>
    <w:p w:rsidR="00505A2E" w:rsidRPr="00505A2E" w:rsidRDefault="00505A2E" w:rsidP="00505A2E">
      <w:pPr>
        <w:pStyle w:val="Prrafo"/>
        <w:ind w:left="284"/>
        <w:jc w:val="center"/>
        <w:rPr>
          <w:sz w:val="20"/>
        </w:rPr>
      </w:pPr>
      <w:r w:rsidRPr="00505A2E">
        <w:rPr>
          <w:noProof/>
          <w:sz w:val="20"/>
        </w:rPr>
        <w:drawing>
          <wp:inline distT="0" distB="0" distL="0" distR="0" wp14:anchorId="006C9F89" wp14:editId="6230F0D5">
            <wp:extent cx="3073806" cy="2488019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4584" cy="249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961" w:rsidRPr="00505A2E" w:rsidRDefault="00DC0961" w:rsidP="00DC0961">
      <w:pPr>
        <w:pStyle w:val="Prrafo"/>
        <w:rPr>
          <w:sz w:val="20"/>
        </w:rPr>
      </w:pPr>
    </w:p>
    <w:p w:rsidR="00DC0961" w:rsidRPr="00505A2E" w:rsidRDefault="00DC0961" w:rsidP="00505A2E">
      <w:pPr>
        <w:pStyle w:val="Prrafo"/>
        <w:numPr>
          <w:ilvl w:val="0"/>
          <w:numId w:val="18"/>
        </w:numPr>
        <w:rPr>
          <w:sz w:val="20"/>
        </w:rPr>
      </w:pPr>
      <w:r w:rsidRPr="00505A2E">
        <w:rPr>
          <w:sz w:val="20"/>
        </w:rPr>
        <w:t>La probabilidad de 2 fallos seguidos en la autorización de disparo, con un epsilon de 0.01, es de: 0.660377.</w:t>
      </w:r>
    </w:p>
    <w:p w:rsidR="00DC0961" w:rsidRPr="00505A2E" w:rsidRDefault="00DC0961" w:rsidP="00505A2E">
      <w:pPr>
        <w:pStyle w:val="Prrafo"/>
        <w:ind w:left="284"/>
        <w:rPr>
          <w:sz w:val="20"/>
        </w:rPr>
      </w:pPr>
      <w:r w:rsidRPr="00505A2E">
        <w:rPr>
          <w:sz w:val="20"/>
        </w:rPr>
        <w:t>El desvío estándar de las 20 primeras iteraiciones es de: 0.192709.</w:t>
      </w:r>
    </w:p>
    <w:p w:rsidR="00DC0961" w:rsidRPr="00505A2E" w:rsidRDefault="00DC0961" w:rsidP="00505A2E">
      <w:pPr>
        <w:pStyle w:val="Prrafo"/>
        <w:ind w:left="284"/>
        <w:rPr>
          <w:sz w:val="20"/>
        </w:rPr>
      </w:pPr>
      <w:r w:rsidRPr="00505A2E">
        <w:rPr>
          <w:sz w:val="20"/>
        </w:rPr>
        <w:t>El desvío estándar de las 20 últimas iteraiciones es de: 0.044326.</w:t>
      </w:r>
    </w:p>
    <w:p w:rsidR="00DC0961" w:rsidRPr="00505A2E" w:rsidRDefault="00DC0961" w:rsidP="00505A2E">
      <w:pPr>
        <w:pStyle w:val="Prrafo"/>
        <w:ind w:left="284"/>
        <w:rPr>
          <w:sz w:val="20"/>
        </w:rPr>
      </w:pPr>
      <w:r w:rsidRPr="00505A2E">
        <w:rPr>
          <w:sz w:val="20"/>
        </w:rPr>
        <w:t>Tiempo de procesamiento de este algoritmo es de: 0.222013 segundos.</w:t>
      </w:r>
    </w:p>
    <w:p w:rsidR="00505A2E" w:rsidRPr="00505A2E" w:rsidRDefault="00505A2E" w:rsidP="00505A2E">
      <w:pPr>
        <w:pStyle w:val="Prrafo"/>
        <w:ind w:left="284"/>
        <w:jc w:val="center"/>
        <w:rPr>
          <w:sz w:val="20"/>
        </w:rPr>
      </w:pPr>
      <w:r w:rsidRPr="00505A2E">
        <w:rPr>
          <w:noProof/>
          <w:sz w:val="20"/>
        </w:rPr>
        <w:lastRenderedPageBreak/>
        <w:drawing>
          <wp:inline distT="0" distB="0" distL="0" distR="0" wp14:anchorId="0A93FFB6" wp14:editId="6AC5B05F">
            <wp:extent cx="3208648" cy="2604976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362" cy="262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961" w:rsidRPr="00505A2E" w:rsidRDefault="00DC0961" w:rsidP="00DC0961">
      <w:pPr>
        <w:pStyle w:val="Prrafo"/>
        <w:rPr>
          <w:sz w:val="20"/>
        </w:rPr>
      </w:pPr>
    </w:p>
    <w:p w:rsidR="00DC0961" w:rsidRPr="00505A2E" w:rsidRDefault="00DC0961" w:rsidP="00505A2E">
      <w:pPr>
        <w:pStyle w:val="Prrafo"/>
        <w:numPr>
          <w:ilvl w:val="0"/>
          <w:numId w:val="18"/>
        </w:numPr>
        <w:rPr>
          <w:sz w:val="20"/>
        </w:rPr>
      </w:pPr>
      <w:r w:rsidRPr="00505A2E">
        <w:rPr>
          <w:sz w:val="20"/>
        </w:rPr>
        <w:t>La probabilidad de 2 fallos seguidos en la autorización de disparo, con un epsilon de 0.001, es de: 0.492929.</w:t>
      </w:r>
    </w:p>
    <w:p w:rsidR="00DC0961" w:rsidRPr="00505A2E" w:rsidRDefault="00DC0961" w:rsidP="00505A2E">
      <w:pPr>
        <w:pStyle w:val="Prrafo"/>
        <w:ind w:left="284"/>
        <w:rPr>
          <w:sz w:val="20"/>
        </w:rPr>
      </w:pPr>
      <w:r w:rsidRPr="00505A2E">
        <w:rPr>
          <w:sz w:val="20"/>
        </w:rPr>
        <w:t>El desvío estándar de las 20 primeras iteraiciones es de: 0.153863.</w:t>
      </w:r>
    </w:p>
    <w:p w:rsidR="00DC0961" w:rsidRPr="00505A2E" w:rsidRDefault="00DC0961" w:rsidP="00505A2E">
      <w:pPr>
        <w:pStyle w:val="Prrafo"/>
        <w:ind w:left="284"/>
        <w:rPr>
          <w:sz w:val="20"/>
        </w:rPr>
      </w:pPr>
      <w:r w:rsidRPr="00505A2E">
        <w:rPr>
          <w:sz w:val="20"/>
        </w:rPr>
        <w:t>El desvío estándar de las 20 últimas iteraiciones es de: 0.002295.</w:t>
      </w:r>
    </w:p>
    <w:p w:rsidR="00DC0961" w:rsidRPr="00505A2E" w:rsidRDefault="00DC0961" w:rsidP="00505A2E">
      <w:pPr>
        <w:pStyle w:val="Prrafo"/>
        <w:ind w:left="284"/>
        <w:rPr>
          <w:sz w:val="20"/>
        </w:rPr>
      </w:pPr>
      <w:r w:rsidRPr="00505A2E">
        <w:rPr>
          <w:sz w:val="20"/>
        </w:rPr>
        <w:t>Tiempo de procesamiento de este algoritmo es de: 0.258015 segundos.</w:t>
      </w:r>
    </w:p>
    <w:p w:rsidR="00505A2E" w:rsidRPr="00505A2E" w:rsidRDefault="00505A2E" w:rsidP="00505A2E">
      <w:pPr>
        <w:pStyle w:val="Prrafo"/>
        <w:ind w:left="284"/>
        <w:jc w:val="center"/>
        <w:rPr>
          <w:sz w:val="20"/>
        </w:rPr>
      </w:pPr>
      <w:r w:rsidRPr="00505A2E">
        <w:rPr>
          <w:noProof/>
          <w:sz w:val="20"/>
        </w:rPr>
        <w:drawing>
          <wp:inline distT="0" distB="0" distL="0" distR="0" wp14:anchorId="3D0C22C0" wp14:editId="159DEB81">
            <wp:extent cx="3402633" cy="2775098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2943" cy="278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A2E" w:rsidRPr="00505A2E" w:rsidRDefault="00505A2E" w:rsidP="00505A2E">
      <w:pPr>
        <w:pStyle w:val="Titulo2"/>
      </w:pPr>
      <w:r>
        <w:t>Conclusiones</w:t>
      </w:r>
    </w:p>
    <w:p w:rsidR="00A31FC3" w:rsidRDefault="00505A2E" w:rsidP="00505A2E">
      <w:pPr>
        <w:pStyle w:val="Prrafo"/>
        <w:rPr>
          <w:sz w:val="20"/>
        </w:rPr>
      </w:pPr>
      <w:r>
        <w:rPr>
          <w:sz w:val="20"/>
        </w:rPr>
        <w:t>A medida que los valores de Epsilon son mayores, mas exactas son las probabilidades estimadas, más tiempo tarda en algoritmo en calcular y menor variaciones sufren las probabilidades estimadas a medida q se repite el experimento.</w:t>
      </w:r>
    </w:p>
    <w:p w:rsidR="00505A2E" w:rsidRPr="00505A2E" w:rsidRDefault="00505A2E" w:rsidP="00505A2E">
      <w:pPr>
        <w:pStyle w:val="Prrafo"/>
        <w:rPr>
          <w:sz w:val="20"/>
        </w:rPr>
      </w:pPr>
      <w:r>
        <w:rPr>
          <w:sz w:val="20"/>
        </w:rPr>
        <w:t xml:space="preserve">A su vez, los desvíos estándar al principio de las probabilidades parciales son mas amplios en caomprarcion con los de desvíos de los últimos elementos. </w:t>
      </w:r>
      <w:bookmarkStart w:id="0" w:name="_GoBack"/>
      <w:bookmarkEnd w:id="0"/>
    </w:p>
    <w:sectPr w:rsidR="00505A2E" w:rsidRPr="00505A2E" w:rsidSect="00DC0961">
      <w:headerReference w:type="default" r:id="rId12"/>
      <w:footerReference w:type="default" r:id="rId13"/>
      <w:pgSz w:w="11907" w:h="16839" w:code="9"/>
      <w:pgMar w:top="1276" w:right="1275" w:bottom="56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CC5" w:rsidRDefault="00413CC5" w:rsidP="00EC241F">
      <w:pPr>
        <w:spacing w:after="0" w:line="240" w:lineRule="auto"/>
      </w:pPr>
      <w:r>
        <w:separator/>
      </w:r>
    </w:p>
  </w:endnote>
  <w:endnote w:type="continuationSeparator" w:id="0">
    <w:p w:rsidR="00413CC5" w:rsidRDefault="00413CC5" w:rsidP="00EC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D53" w:rsidRDefault="00A15D53" w:rsidP="006F716B">
    <w:pPr>
      <w:pStyle w:val="Piedepgina"/>
      <w:pBdr>
        <w:bottom w:val="single" w:sz="6" w:space="1" w:color="auto"/>
      </w:pBdr>
    </w:pPr>
  </w:p>
  <w:p w:rsidR="00A15D53" w:rsidRPr="00E213D7" w:rsidRDefault="00A15D53" w:rsidP="006F716B">
    <w:pPr>
      <w:pStyle w:val="Piedepgina"/>
      <w:rPr>
        <w:rFonts w:ascii="Arial" w:hAnsi="Arial" w:cs="Arial"/>
      </w:rPr>
    </w:pPr>
    <w:r w:rsidRPr="00713714">
      <w:rPr>
        <w:rFonts w:ascii="Arial" w:hAnsi="Arial" w:cs="Arial"/>
        <w:color w:val="FFFFFF" w:themeColor="background1"/>
      </w:rPr>
      <w:t xml:space="preserve">Angel Jonatán Siracusa | E-mail: </w:t>
    </w:r>
    <w:r w:rsidRPr="00713714">
      <w:rPr>
        <w:rFonts w:ascii="Arial" w:hAnsi="Arial" w:cs="Arial"/>
        <w:i/>
        <w:color w:val="FFFFFF" w:themeColor="background1"/>
      </w:rPr>
      <w:t>angel.j.siracusa@gmail.com</w:t>
    </w:r>
    <w:r w:rsidRPr="00713714">
      <w:rPr>
        <w:rFonts w:ascii="Arial" w:hAnsi="Arial" w:cs="Arial"/>
        <w:color w:val="FFFFFF" w:themeColor="background1"/>
      </w:rPr>
      <w:t xml:space="preserve">                                           </w:t>
    </w:r>
    <w:sdt>
      <w:sdtPr>
        <w:rPr>
          <w:rFonts w:ascii="Arial" w:hAnsi="Arial" w:cs="Arial"/>
        </w:rPr>
        <w:id w:val="490987002"/>
        <w:docPartObj>
          <w:docPartGallery w:val="Page Numbers (Bottom of Page)"/>
          <w:docPartUnique/>
        </w:docPartObj>
      </w:sdtPr>
      <w:sdtEndPr/>
      <w:sdtContent>
        <w:r w:rsidRPr="00E213D7">
          <w:rPr>
            <w:rFonts w:ascii="Arial" w:hAnsi="Arial" w:cs="Arial"/>
          </w:rPr>
          <w:fldChar w:fldCharType="begin"/>
        </w:r>
        <w:r w:rsidRPr="00E213D7">
          <w:rPr>
            <w:rFonts w:ascii="Arial" w:hAnsi="Arial" w:cs="Arial"/>
          </w:rPr>
          <w:instrText xml:space="preserve"> PAGE   \* MERGEFORMAT </w:instrText>
        </w:r>
        <w:r w:rsidRPr="00E213D7">
          <w:rPr>
            <w:rFonts w:ascii="Arial" w:hAnsi="Arial" w:cs="Arial"/>
          </w:rPr>
          <w:fldChar w:fldCharType="separate"/>
        </w:r>
        <w:r w:rsidR="00403AE7">
          <w:rPr>
            <w:rFonts w:ascii="Arial" w:hAnsi="Arial" w:cs="Arial"/>
            <w:noProof/>
          </w:rPr>
          <w:t>3</w:t>
        </w:r>
        <w:r w:rsidRPr="00E213D7">
          <w:rPr>
            <w:rFonts w:ascii="Arial" w:hAnsi="Arial" w:cs="Arial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CC5" w:rsidRDefault="00413CC5" w:rsidP="00EC241F">
      <w:pPr>
        <w:spacing w:after="0" w:line="240" w:lineRule="auto"/>
      </w:pPr>
      <w:r>
        <w:separator/>
      </w:r>
    </w:p>
  </w:footnote>
  <w:footnote w:type="continuationSeparator" w:id="0">
    <w:p w:rsidR="00413CC5" w:rsidRDefault="00413CC5" w:rsidP="00EC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D53" w:rsidRPr="00E213D7" w:rsidRDefault="00DC0961">
    <w:pPr>
      <w:pStyle w:val="Encabezado"/>
      <w:pBdr>
        <w:bottom w:val="single" w:sz="6" w:space="1" w:color="auto"/>
      </w:pBdr>
      <w:rPr>
        <w:rFonts w:ascii="Arial" w:hAnsi="Arial" w:cs="Arial"/>
      </w:rPr>
    </w:pPr>
    <w:r>
      <w:rPr>
        <w:rFonts w:ascii="Arial" w:hAnsi="Arial" w:cs="Arial"/>
        <w:noProof/>
        <w:lang w:eastAsia="es-AR"/>
      </w:rPr>
      <w:t xml:space="preserve">                    </w:t>
    </w:r>
    <w:r w:rsidR="00A15D53">
      <w:rPr>
        <w:rFonts w:ascii="Arial" w:hAnsi="Arial" w:cs="Arial"/>
      </w:rPr>
      <w:t xml:space="preserve">              </w:t>
    </w:r>
    <w:r w:rsidR="00A51697">
      <w:rPr>
        <w:rFonts w:ascii="Arial" w:hAnsi="Arial" w:cs="Arial"/>
      </w:rPr>
      <w:t xml:space="preserve">                  </w:t>
    </w:r>
    <w:r>
      <w:rPr>
        <w:rFonts w:ascii="Arial" w:hAnsi="Arial" w:cs="Arial"/>
      </w:rPr>
      <w:t xml:space="preserve">                     Estimació</w:t>
    </w:r>
    <w:r w:rsidRPr="00DC0961">
      <w:rPr>
        <w:rFonts w:ascii="Arial" w:hAnsi="Arial" w:cs="Arial"/>
      </w:rPr>
      <w:t>n de probabilidades por Montecarlo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53B12"/>
    <w:multiLevelType w:val="hybridMultilevel"/>
    <w:tmpl w:val="293068B2"/>
    <w:lvl w:ilvl="0" w:tplc="2C0A0011">
      <w:start w:val="1"/>
      <w:numFmt w:val="decimal"/>
      <w:lvlText w:val="%1)"/>
      <w:lvlJc w:val="left"/>
      <w:pPr>
        <w:ind w:left="1004" w:hanging="360"/>
      </w:pPr>
    </w:lvl>
    <w:lvl w:ilvl="1" w:tplc="2C0A0017">
      <w:start w:val="1"/>
      <w:numFmt w:val="lowerLetter"/>
      <w:lvlText w:val="%2)"/>
      <w:lvlJc w:val="left"/>
      <w:pPr>
        <w:ind w:left="1724" w:hanging="360"/>
      </w:pPr>
    </w:lvl>
    <w:lvl w:ilvl="2" w:tplc="2C0A001B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A2F58CC"/>
    <w:multiLevelType w:val="hybridMultilevel"/>
    <w:tmpl w:val="A78AE310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11005CF9"/>
    <w:multiLevelType w:val="hybridMultilevel"/>
    <w:tmpl w:val="DE26F07E"/>
    <w:lvl w:ilvl="0" w:tplc="2C0A0011">
      <w:start w:val="1"/>
      <w:numFmt w:val="decimal"/>
      <w:lvlText w:val="%1)"/>
      <w:lvlJc w:val="left"/>
      <w:pPr>
        <w:ind w:left="1004" w:hanging="360"/>
      </w:p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2B1B754A"/>
    <w:multiLevelType w:val="hybridMultilevel"/>
    <w:tmpl w:val="AEE40E9A"/>
    <w:lvl w:ilvl="0" w:tplc="2C0A000F">
      <w:start w:val="1"/>
      <w:numFmt w:val="decimal"/>
      <w:lvlText w:val="%1."/>
      <w:lvlJc w:val="left"/>
      <w:pPr>
        <w:ind w:left="1004" w:hanging="360"/>
      </w:p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3ADC5B9F"/>
    <w:multiLevelType w:val="hybridMultilevel"/>
    <w:tmpl w:val="754ECD2A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F2E1806"/>
    <w:multiLevelType w:val="hybridMultilevel"/>
    <w:tmpl w:val="8ABA8DA6"/>
    <w:lvl w:ilvl="0" w:tplc="2C0A0011">
      <w:start w:val="1"/>
      <w:numFmt w:val="decimal"/>
      <w:lvlText w:val="%1)"/>
      <w:lvlJc w:val="left"/>
      <w:pPr>
        <w:ind w:left="1004" w:hanging="360"/>
      </w:p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439605B2"/>
    <w:multiLevelType w:val="hybridMultilevel"/>
    <w:tmpl w:val="A176D918"/>
    <w:lvl w:ilvl="0" w:tplc="2C0A0017">
      <w:start w:val="1"/>
      <w:numFmt w:val="lowerLetter"/>
      <w:lvlText w:val="%1)"/>
      <w:lvlJc w:val="left"/>
      <w:pPr>
        <w:ind w:left="1276" w:hanging="360"/>
      </w:pPr>
    </w:lvl>
    <w:lvl w:ilvl="1" w:tplc="2C0A0019" w:tentative="1">
      <w:start w:val="1"/>
      <w:numFmt w:val="lowerLetter"/>
      <w:lvlText w:val="%2."/>
      <w:lvlJc w:val="left"/>
      <w:pPr>
        <w:ind w:left="1996" w:hanging="360"/>
      </w:pPr>
    </w:lvl>
    <w:lvl w:ilvl="2" w:tplc="2C0A001B" w:tentative="1">
      <w:start w:val="1"/>
      <w:numFmt w:val="lowerRoman"/>
      <w:lvlText w:val="%3."/>
      <w:lvlJc w:val="right"/>
      <w:pPr>
        <w:ind w:left="2716" w:hanging="180"/>
      </w:pPr>
    </w:lvl>
    <w:lvl w:ilvl="3" w:tplc="2C0A000F" w:tentative="1">
      <w:start w:val="1"/>
      <w:numFmt w:val="decimal"/>
      <w:lvlText w:val="%4."/>
      <w:lvlJc w:val="left"/>
      <w:pPr>
        <w:ind w:left="3436" w:hanging="360"/>
      </w:pPr>
    </w:lvl>
    <w:lvl w:ilvl="4" w:tplc="2C0A0019" w:tentative="1">
      <w:start w:val="1"/>
      <w:numFmt w:val="lowerLetter"/>
      <w:lvlText w:val="%5."/>
      <w:lvlJc w:val="left"/>
      <w:pPr>
        <w:ind w:left="4156" w:hanging="360"/>
      </w:pPr>
    </w:lvl>
    <w:lvl w:ilvl="5" w:tplc="2C0A001B" w:tentative="1">
      <w:start w:val="1"/>
      <w:numFmt w:val="lowerRoman"/>
      <w:lvlText w:val="%6."/>
      <w:lvlJc w:val="right"/>
      <w:pPr>
        <w:ind w:left="4876" w:hanging="180"/>
      </w:pPr>
    </w:lvl>
    <w:lvl w:ilvl="6" w:tplc="2C0A000F" w:tentative="1">
      <w:start w:val="1"/>
      <w:numFmt w:val="decimal"/>
      <w:lvlText w:val="%7."/>
      <w:lvlJc w:val="left"/>
      <w:pPr>
        <w:ind w:left="5596" w:hanging="360"/>
      </w:pPr>
    </w:lvl>
    <w:lvl w:ilvl="7" w:tplc="2C0A0019" w:tentative="1">
      <w:start w:val="1"/>
      <w:numFmt w:val="lowerLetter"/>
      <w:lvlText w:val="%8."/>
      <w:lvlJc w:val="left"/>
      <w:pPr>
        <w:ind w:left="6316" w:hanging="360"/>
      </w:pPr>
    </w:lvl>
    <w:lvl w:ilvl="8" w:tplc="2C0A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7">
    <w:nsid w:val="4E57137A"/>
    <w:multiLevelType w:val="hybridMultilevel"/>
    <w:tmpl w:val="E794A718"/>
    <w:lvl w:ilvl="0" w:tplc="2C0A0011">
      <w:start w:val="1"/>
      <w:numFmt w:val="decimal"/>
      <w:lvlText w:val="%1)"/>
      <w:lvlJc w:val="left"/>
      <w:pPr>
        <w:ind w:left="1004" w:hanging="360"/>
      </w:p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4E6F2E2A"/>
    <w:multiLevelType w:val="hybridMultilevel"/>
    <w:tmpl w:val="C2DE6524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5A774148"/>
    <w:multiLevelType w:val="hybridMultilevel"/>
    <w:tmpl w:val="35B0FDD2"/>
    <w:lvl w:ilvl="0" w:tplc="2C0A0017">
      <w:start w:val="1"/>
      <w:numFmt w:val="lowerLetter"/>
      <w:lvlText w:val="%1)"/>
      <w:lvlJc w:val="left"/>
      <w:pPr>
        <w:ind w:left="1004" w:hanging="360"/>
      </w:pPr>
    </w:lvl>
    <w:lvl w:ilvl="1" w:tplc="2C0A0019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60C00182"/>
    <w:multiLevelType w:val="hybridMultilevel"/>
    <w:tmpl w:val="F17E2D36"/>
    <w:lvl w:ilvl="0" w:tplc="3BB61206">
      <w:start w:val="1"/>
      <w:numFmt w:val="decimal"/>
      <w:lvlText w:val="%1)"/>
      <w:lvlJc w:val="left"/>
      <w:pPr>
        <w:ind w:left="644" w:hanging="360"/>
      </w:pPr>
      <w:rPr>
        <w:rFonts w:ascii="Mongolian Baiti" w:hAnsi="Mongolian Baiti" w:cs="Mongolian Baiti"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62E52B6D"/>
    <w:multiLevelType w:val="hybridMultilevel"/>
    <w:tmpl w:val="7D406FE0"/>
    <w:lvl w:ilvl="0" w:tplc="2C0A0017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6CFF33B5"/>
    <w:multiLevelType w:val="hybridMultilevel"/>
    <w:tmpl w:val="A19668F8"/>
    <w:lvl w:ilvl="0" w:tplc="2C0A0011">
      <w:start w:val="1"/>
      <w:numFmt w:val="decimal"/>
      <w:lvlText w:val="%1)"/>
      <w:lvlJc w:val="left"/>
      <w:pPr>
        <w:ind w:left="1004" w:hanging="360"/>
      </w:pPr>
    </w:lvl>
    <w:lvl w:ilvl="1" w:tplc="2C0A0017">
      <w:start w:val="1"/>
      <w:numFmt w:val="lowerLetter"/>
      <w:lvlText w:val="%2)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7296254C"/>
    <w:multiLevelType w:val="hybridMultilevel"/>
    <w:tmpl w:val="4108430A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F">
      <w:start w:val="1"/>
      <w:numFmt w:val="decimal"/>
      <w:lvlText w:val="%2."/>
      <w:lvlJc w:val="left"/>
      <w:pPr>
        <w:ind w:left="1724" w:hanging="360"/>
      </w:pPr>
      <w:rPr>
        <w:rFonts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72993239"/>
    <w:multiLevelType w:val="hybridMultilevel"/>
    <w:tmpl w:val="D314572A"/>
    <w:lvl w:ilvl="0" w:tplc="2C0A0011">
      <w:start w:val="1"/>
      <w:numFmt w:val="decimal"/>
      <w:lvlText w:val="%1)"/>
      <w:lvlJc w:val="left"/>
      <w:pPr>
        <w:ind w:left="1004" w:hanging="360"/>
      </w:p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74D00EFE"/>
    <w:multiLevelType w:val="hybridMultilevel"/>
    <w:tmpl w:val="BB1CB8FE"/>
    <w:lvl w:ilvl="0" w:tplc="2C0A0011">
      <w:start w:val="1"/>
      <w:numFmt w:val="decimal"/>
      <w:lvlText w:val="%1)"/>
      <w:lvlJc w:val="left"/>
      <w:pPr>
        <w:ind w:left="1004" w:hanging="360"/>
      </w:p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>
    <w:nsid w:val="79EA5EB3"/>
    <w:multiLevelType w:val="hybridMultilevel"/>
    <w:tmpl w:val="A176D918"/>
    <w:lvl w:ilvl="0" w:tplc="2C0A0017">
      <w:start w:val="1"/>
      <w:numFmt w:val="lowerLetter"/>
      <w:lvlText w:val="%1)"/>
      <w:lvlJc w:val="left"/>
      <w:pPr>
        <w:ind w:left="1724" w:hanging="360"/>
      </w:pPr>
    </w:lvl>
    <w:lvl w:ilvl="1" w:tplc="2C0A0019" w:tentative="1">
      <w:start w:val="1"/>
      <w:numFmt w:val="lowerLetter"/>
      <w:lvlText w:val="%2."/>
      <w:lvlJc w:val="left"/>
      <w:pPr>
        <w:ind w:left="2444" w:hanging="360"/>
      </w:pPr>
    </w:lvl>
    <w:lvl w:ilvl="2" w:tplc="2C0A001B" w:tentative="1">
      <w:start w:val="1"/>
      <w:numFmt w:val="lowerRoman"/>
      <w:lvlText w:val="%3."/>
      <w:lvlJc w:val="right"/>
      <w:pPr>
        <w:ind w:left="3164" w:hanging="180"/>
      </w:pPr>
    </w:lvl>
    <w:lvl w:ilvl="3" w:tplc="2C0A000F" w:tentative="1">
      <w:start w:val="1"/>
      <w:numFmt w:val="decimal"/>
      <w:lvlText w:val="%4."/>
      <w:lvlJc w:val="left"/>
      <w:pPr>
        <w:ind w:left="3884" w:hanging="360"/>
      </w:pPr>
    </w:lvl>
    <w:lvl w:ilvl="4" w:tplc="2C0A0019" w:tentative="1">
      <w:start w:val="1"/>
      <w:numFmt w:val="lowerLetter"/>
      <w:lvlText w:val="%5."/>
      <w:lvlJc w:val="left"/>
      <w:pPr>
        <w:ind w:left="4604" w:hanging="360"/>
      </w:pPr>
    </w:lvl>
    <w:lvl w:ilvl="5" w:tplc="2C0A001B" w:tentative="1">
      <w:start w:val="1"/>
      <w:numFmt w:val="lowerRoman"/>
      <w:lvlText w:val="%6."/>
      <w:lvlJc w:val="right"/>
      <w:pPr>
        <w:ind w:left="5324" w:hanging="180"/>
      </w:pPr>
    </w:lvl>
    <w:lvl w:ilvl="6" w:tplc="2C0A000F" w:tentative="1">
      <w:start w:val="1"/>
      <w:numFmt w:val="decimal"/>
      <w:lvlText w:val="%7."/>
      <w:lvlJc w:val="left"/>
      <w:pPr>
        <w:ind w:left="6044" w:hanging="360"/>
      </w:pPr>
    </w:lvl>
    <w:lvl w:ilvl="7" w:tplc="2C0A0019" w:tentative="1">
      <w:start w:val="1"/>
      <w:numFmt w:val="lowerLetter"/>
      <w:lvlText w:val="%8."/>
      <w:lvlJc w:val="left"/>
      <w:pPr>
        <w:ind w:left="6764" w:hanging="360"/>
      </w:pPr>
    </w:lvl>
    <w:lvl w:ilvl="8" w:tplc="2C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7">
    <w:nsid w:val="7F315EAC"/>
    <w:multiLevelType w:val="hybridMultilevel"/>
    <w:tmpl w:val="491887D2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F">
      <w:start w:val="1"/>
      <w:numFmt w:val="decimal"/>
      <w:lvlText w:val="%2."/>
      <w:lvlJc w:val="left"/>
      <w:pPr>
        <w:ind w:left="1724" w:hanging="360"/>
      </w:pPr>
      <w:rPr>
        <w:rFonts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7"/>
  </w:num>
  <w:num w:numId="5">
    <w:abstractNumId w:val="13"/>
  </w:num>
  <w:num w:numId="6">
    <w:abstractNumId w:val="5"/>
  </w:num>
  <w:num w:numId="7">
    <w:abstractNumId w:val="0"/>
  </w:num>
  <w:num w:numId="8">
    <w:abstractNumId w:val="2"/>
  </w:num>
  <w:num w:numId="9">
    <w:abstractNumId w:val="11"/>
  </w:num>
  <w:num w:numId="10">
    <w:abstractNumId w:val="16"/>
  </w:num>
  <w:num w:numId="11">
    <w:abstractNumId w:val="6"/>
  </w:num>
  <w:num w:numId="12">
    <w:abstractNumId w:val="1"/>
  </w:num>
  <w:num w:numId="13">
    <w:abstractNumId w:val="15"/>
  </w:num>
  <w:num w:numId="14">
    <w:abstractNumId w:val="7"/>
  </w:num>
  <w:num w:numId="15">
    <w:abstractNumId w:val="14"/>
  </w:num>
  <w:num w:numId="16">
    <w:abstractNumId w:val="12"/>
  </w:num>
  <w:num w:numId="17">
    <w:abstractNumId w:val="9"/>
  </w:num>
  <w:num w:numId="18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5CF"/>
    <w:rsid w:val="00001C5B"/>
    <w:rsid w:val="00001FCA"/>
    <w:rsid w:val="00006960"/>
    <w:rsid w:val="000074BB"/>
    <w:rsid w:val="00017460"/>
    <w:rsid w:val="00025F61"/>
    <w:rsid w:val="0004229E"/>
    <w:rsid w:val="0004300B"/>
    <w:rsid w:val="00046C4D"/>
    <w:rsid w:val="00053321"/>
    <w:rsid w:val="00064950"/>
    <w:rsid w:val="000669E6"/>
    <w:rsid w:val="00073A43"/>
    <w:rsid w:val="00077203"/>
    <w:rsid w:val="0007730C"/>
    <w:rsid w:val="00080BA1"/>
    <w:rsid w:val="00083380"/>
    <w:rsid w:val="00086BCF"/>
    <w:rsid w:val="00087D40"/>
    <w:rsid w:val="00091590"/>
    <w:rsid w:val="00094F5C"/>
    <w:rsid w:val="0009734F"/>
    <w:rsid w:val="000A10D1"/>
    <w:rsid w:val="000A5D61"/>
    <w:rsid w:val="000B09BA"/>
    <w:rsid w:val="000B329B"/>
    <w:rsid w:val="000B3DB6"/>
    <w:rsid w:val="000B53A8"/>
    <w:rsid w:val="000B5632"/>
    <w:rsid w:val="000C5E60"/>
    <w:rsid w:val="000C695D"/>
    <w:rsid w:val="000D754A"/>
    <w:rsid w:val="000E4345"/>
    <w:rsid w:val="00100AFF"/>
    <w:rsid w:val="00100C6E"/>
    <w:rsid w:val="001012DE"/>
    <w:rsid w:val="0010725C"/>
    <w:rsid w:val="00113F2D"/>
    <w:rsid w:val="0012211C"/>
    <w:rsid w:val="001264B3"/>
    <w:rsid w:val="00132F98"/>
    <w:rsid w:val="001457D7"/>
    <w:rsid w:val="001515DD"/>
    <w:rsid w:val="0015580B"/>
    <w:rsid w:val="00166F79"/>
    <w:rsid w:val="001765FE"/>
    <w:rsid w:val="001779E1"/>
    <w:rsid w:val="00183E5A"/>
    <w:rsid w:val="00186E32"/>
    <w:rsid w:val="00191276"/>
    <w:rsid w:val="0019173B"/>
    <w:rsid w:val="0019598C"/>
    <w:rsid w:val="001A3897"/>
    <w:rsid w:val="001A7D95"/>
    <w:rsid w:val="001B07EE"/>
    <w:rsid w:val="001B1B7A"/>
    <w:rsid w:val="001C636A"/>
    <w:rsid w:val="001D11BF"/>
    <w:rsid w:val="001E0B9A"/>
    <w:rsid w:val="001E10DC"/>
    <w:rsid w:val="001E18D0"/>
    <w:rsid w:val="001E3FB5"/>
    <w:rsid w:val="001F0E27"/>
    <w:rsid w:val="001F11B1"/>
    <w:rsid w:val="001F1CE6"/>
    <w:rsid w:val="00200E5A"/>
    <w:rsid w:val="002165A9"/>
    <w:rsid w:val="002268CC"/>
    <w:rsid w:val="00231257"/>
    <w:rsid w:val="00233113"/>
    <w:rsid w:val="00236C29"/>
    <w:rsid w:val="00237D97"/>
    <w:rsid w:val="002402ED"/>
    <w:rsid w:val="0024656C"/>
    <w:rsid w:val="0024712C"/>
    <w:rsid w:val="00250A4A"/>
    <w:rsid w:val="0026103B"/>
    <w:rsid w:val="002659A1"/>
    <w:rsid w:val="00270AF3"/>
    <w:rsid w:val="00272F32"/>
    <w:rsid w:val="002732B3"/>
    <w:rsid w:val="00275F91"/>
    <w:rsid w:val="00276417"/>
    <w:rsid w:val="00280071"/>
    <w:rsid w:val="002875E2"/>
    <w:rsid w:val="002935BC"/>
    <w:rsid w:val="00293910"/>
    <w:rsid w:val="002A3999"/>
    <w:rsid w:val="002A7889"/>
    <w:rsid w:val="002B0E56"/>
    <w:rsid w:val="002B1FEC"/>
    <w:rsid w:val="002B4222"/>
    <w:rsid w:val="002B4C68"/>
    <w:rsid w:val="002B72FC"/>
    <w:rsid w:val="002C0271"/>
    <w:rsid w:val="002C07E6"/>
    <w:rsid w:val="002D56DA"/>
    <w:rsid w:val="002F00C0"/>
    <w:rsid w:val="002F270A"/>
    <w:rsid w:val="002F4006"/>
    <w:rsid w:val="002F45C7"/>
    <w:rsid w:val="002F7454"/>
    <w:rsid w:val="00301421"/>
    <w:rsid w:val="0030667E"/>
    <w:rsid w:val="00311109"/>
    <w:rsid w:val="00311E22"/>
    <w:rsid w:val="003157BC"/>
    <w:rsid w:val="00325BB9"/>
    <w:rsid w:val="0033490D"/>
    <w:rsid w:val="003350B1"/>
    <w:rsid w:val="0033549A"/>
    <w:rsid w:val="003370D7"/>
    <w:rsid w:val="00344AC1"/>
    <w:rsid w:val="003466D3"/>
    <w:rsid w:val="00347233"/>
    <w:rsid w:val="00354F73"/>
    <w:rsid w:val="00360425"/>
    <w:rsid w:val="0036116A"/>
    <w:rsid w:val="00366F3C"/>
    <w:rsid w:val="003671F3"/>
    <w:rsid w:val="0037135C"/>
    <w:rsid w:val="00372A74"/>
    <w:rsid w:val="0038325B"/>
    <w:rsid w:val="00384216"/>
    <w:rsid w:val="00385DB4"/>
    <w:rsid w:val="003909EE"/>
    <w:rsid w:val="00393812"/>
    <w:rsid w:val="00397875"/>
    <w:rsid w:val="003A797B"/>
    <w:rsid w:val="003B2FC1"/>
    <w:rsid w:val="003B711E"/>
    <w:rsid w:val="003C5BBD"/>
    <w:rsid w:val="003D1C3D"/>
    <w:rsid w:val="003D2444"/>
    <w:rsid w:val="003E0B8B"/>
    <w:rsid w:val="003F0643"/>
    <w:rsid w:val="003F2B27"/>
    <w:rsid w:val="003F4371"/>
    <w:rsid w:val="003F6241"/>
    <w:rsid w:val="003F7EA2"/>
    <w:rsid w:val="00403AE7"/>
    <w:rsid w:val="00403E42"/>
    <w:rsid w:val="004053F6"/>
    <w:rsid w:val="00413CC5"/>
    <w:rsid w:val="004169A5"/>
    <w:rsid w:val="00422C2A"/>
    <w:rsid w:val="004320AB"/>
    <w:rsid w:val="00441767"/>
    <w:rsid w:val="004500CC"/>
    <w:rsid w:val="0046147D"/>
    <w:rsid w:val="00470E7C"/>
    <w:rsid w:val="00482501"/>
    <w:rsid w:val="004828C3"/>
    <w:rsid w:val="00485160"/>
    <w:rsid w:val="00486EBF"/>
    <w:rsid w:val="004874B7"/>
    <w:rsid w:val="00487A31"/>
    <w:rsid w:val="004941E9"/>
    <w:rsid w:val="00495F65"/>
    <w:rsid w:val="004A1E68"/>
    <w:rsid w:val="004A468F"/>
    <w:rsid w:val="004A54CA"/>
    <w:rsid w:val="004B038D"/>
    <w:rsid w:val="004B3105"/>
    <w:rsid w:val="004B4722"/>
    <w:rsid w:val="004B51E1"/>
    <w:rsid w:val="004C046B"/>
    <w:rsid w:val="004D352A"/>
    <w:rsid w:val="004D5762"/>
    <w:rsid w:val="004D578C"/>
    <w:rsid w:val="004E4292"/>
    <w:rsid w:val="004E6D08"/>
    <w:rsid w:val="004F0E5E"/>
    <w:rsid w:val="004F2308"/>
    <w:rsid w:val="004F559C"/>
    <w:rsid w:val="005012AC"/>
    <w:rsid w:val="00502721"/>
    <w:rsid w:val="00505975"/>
    <w:rsid w:val="00505A2E"/>
    <w:rsid w:val="00513115"/>
    <w:rsid w:val="00517608"/>
    <w:rsid w:val="00524696"/>
    <w:rsid w:val="00526C17"/>
    <w:rsid w:val="0053121D"/>
    <w:rsid w:val="005358A4"/>
    <w:rsid w:val="00536263"/>
    <w:rsid w:val="005411D4"/>
    <w:rsid w:val="0054382A"/>
    <w:rsid w:val="00544D93"/>
    <w:rsid w:val="00554CB0"/>
    <w:rsid w:val="0055715C"/>
    <w:rsid w:val="005728E2"/>
    <w:rsid w:val="0057516A"/>
    <w:rsid w:val="005753E1"/>
    <w:rsid w:val="0058067C"/>
    <w:rsid w:val="00581810"/>
    <w:rsid w:val="00586A5A"/>
    <w:rsid w:val="0059452A"/>
    <w:rsid w:val="005959D7"/>
    <w:rsid w:val="00596596"/>
    <w:rsid w:val="005A1571"/>
    <w:rsid w:val="005A52B9"/>
    <w:rsid w:val="005B7FAA"/>
    <w:rsid w:val="005C039F"/>
    <w:rsid w:val="005C22CF"/>
    <w:rsid w:val="005C2DCE"/>
    <w:rsid w:val="005C4BC7"/>
    <w:rsid w:val="005C5471"/>
    <w:rsid w:val="005C6EB6"/>
    <w:rsid w:val="005D3D06"/>
    <w:rsid w:val="005D3F9F"/>
    <w:rsid w:val="005D6CA9"/>
    <w:rsid w:val="005D7C17"/>
    <w:rsid w:val="005E030D"/>
    <w:rsid w:val="005E75E1"/>
    <w:rsid w:val="005F1CE5"/>
    <w:rsid w:val="005F2A26"/>
    <w:rsid w:val="005F2CF4"/>
    <w:rsid w:val="005F3E08"/>
    <w:rsid w:val="005F41FF"/>
    <w:rsid w:val="00600E57"/>
    <w:rsid w:val="00601DF1"/>
    <w:rsid w:val="006139B7"/>
    <w:rsid w:val="00613FFF"/>
    <w:rsid w:val="006163C0"/>
    <w:rsid w:val="00616BB0"/>
    <w:rsid w:val="00616D87"/>
    <w:rsid w:val="0062612F"/>
    <w:rsid w:val="00630B6D"/>
    <w:rsid w:val="006323CB"/>
    <w:rsid w:val="00643135"/>
    <w:rsid w:val="00644EB1"/>
    <w:rsid w:val="006467DE"/>
    <w:rsid w:val="006548DB"/>
    <w:rsid w:val="00656E07"/>
    <w:rsid w:val="00657C27"/>
    <w:rsid w:val="00663D0A"/>
    <w:rsid w:val="006645FF"/>
    <w:rsid w:val="006658B7"/>
    <w:rsid w:val="006803F0"/>
    <w:rsid w:val="00680ED2"/>
    <w:rsid w:val="00682D45"/>
    <w:rsid w:val="00684A99"/>
    <w:rsid w:val="006874D8"/>
    <w:rsid w:val="00690C5D"/>
    <w:rsid w:val="00694B37"/>
    <w:rsid w:val="0069519D"/>
    <w:rsid w:val="00695477"/>
    <w:rsid w:val="006A21DF"/>
    <w:rsid w:val="006A496F"/>
    <w:rsid w:val="006A4B56"/>
    <w:rsid w:val="006A7520"/>
    <w:rsid w:val="006B3A2E"/>
    <w:rsid w:val="006B7CA7"/>
    <w:rsid w:val="006C1C56"/>
    <w:rsid w:val="006C2196"/>
    <w:rsid w:val="006C5A9F"/>
    <w:rsid w:val="006C7CF7"/>
    <w:rsid w:val="006D08B6"/>
    <w:rsid w:val="006D2B75"/>
    <w:rsid w:val="006D3303"/>
    <w:rsid w:val="006D36C0"/>
    <w:rsid w:val="006D6E5D"/>
    <w:rsid w:val="006E4444"/>
    <w:rsid w:val="006E5899"/>
    <w:rsid w:val="006E686D"/>
    <w:rsid w:val="006F47FF"/>
    <w:rsid w:val="006F4B6D"/>
    <w:rsid w:val="006F6721"/>
    <w:rsid w:val="006F716B"/>
    <w:rsid w:val="00710243"/>
    <w:rsid w:val="00713714"/>
    <w:rsid w:val="007160A9"/>
    <w:rsid w:val="00720FF2"/>
    <w:rsid w:val="00721283"/>
    <w:rsid w:val="00732C7F"/>
    <w:rsid w:val="007337E1"/>
    <w:rsid w:val="007419D7"/>
    <w:rsid w:val="00741E22"/>
    <w:rsid w:val="00743370"/>
    <w:rsid w:val="00756AD6"/>
    <w:rsid w:val="007726DB"/>
    <w:rsid w:val="00776122"/>
    <w:rsid w:val="00780C3A"/>
    <w:rsid w:val="007828F5"/>
    <w:rsid w:val="00783F01"/>
    <w:rsid w:val="007849BC"/>
    <w:rsid w:val="00784D1B"/>
    <w:rsid w:val="007A0DDA"/>
    <w:rsid w:val="007A2199"/>
    <w:rsid w:val="007A797D"/>
    <w:rsid w:val="007B57E2"/>
    <w:rsid w:val="007B7D55"/>
    <w:rsid w:val="007C05B0"/>
    <w:rsid w:val="007C0848"/>
    <w:rsid w:val="007C2554"/>
    <w:rsid w:val="007E4D8C"/>
    <w:rsid w:val="007E50D9"/>
    <w:rsid w:val="007F01BE"/>
    <w:rsid w:val="007F05A4"/>
    <w:rsid w:val="007F0C44"/>
    <w:rsid w:val="007F3CF9"/>
    <w:rsid w:val="007F6262"/>
    <w:rsid w:val="0080188C"/>
    <w:rsid w:val="00806BF5"/>
    <w:rsid w:val="0080747F"/>
    <w:rsid w:val="008220F7"/>
    <w:rsid w:val="00822A69"/>
    <w:rsid w:val="00823B14"/>
    <w:rsid w:val="00823F45"/>
    <w:rsid w:val="008366D3"/>
    <w:rsid w:val="008434DA"/>
    <w:rsid w:val="00843C9D"/>
    <w:rsid w:val="00846AB4"/>
    <w:rsid w:val="0085074F"/>
    <w:rsid w:val="00855097"/>
    <w:rsid w:val="00855ED1"/>
    <w:rsid w:val="00864C7F"/>
    <w:rsid w:val="00871E6D"/>
    <w:rsid w:val="0087230E"/>
    <w:rsid w:val="008772E7"/>
    <w:rsid w:val="00883660"/>
    <w:rsid w:val="008919B3"/>
    <w:rsid w:val="0089284E"/>
    <w:rsid w:val="00892F65"/>
    <w:rsid w:val="00896D40"/>
    <w:rsid w:val="008A1C4A"/>
    <w:rsid w:val="008A1F55"/>
    <w:rsid w:val="008A4833"/>
    <w:rsid w:val="008D70A5"/>
    <w:rsid w:val="008F0F3D"/>
    <w:rsid w:val="008F132E"/>
    <w:rsid w:val="00900FF5"/>
    <w:rsid w:val="00901797"/>
    <w:rsid w:val="0090229F"/>
    <w:rsid w:val="009110BF"/>
    <w:rsid w:val="00915C71"/>
    <w:rsid w:val="0091768C"/>
    <w:rsid w:val="0092354A"/>
    <w:rsid w:val="009253D9"/>
    <w:rsid w:val="009356A0"/>
    <w:rsid w:val="00935F93"/>
    <w:rsid w:val="009418BF"/>
    <w:rsid w:val="009420C2"/>
    <w:rsid w:val="00944A17"/>
    <w:rsid w:val="00946E1F"/>
    <w:rsid w:val="00947092"/>
    <w:rsid w:val="00950EC3"/>
    <w:rsid w:val="009574C2"/>
    <w:rsid w:val="009642A1"/>
    <w:rsid w:val="0097012C"/>
    <w:rsid w:val="009811E0"/>
    <w:rsid w:val="00981816"/>
    <w:rsid w:val="009837A3"/>
    <w:rsid w:val="00986D59"/>
    <w:rsid w:val="009876B7"/>
    <w:rsid w:val="009A3E2E"/>
    <w:rsid w:val="009B3F97"/>
    <w:rsid w:val="009B44F4"/>
    <w:rsid w:val="009B4561"/>
    <w:rsid w:val="009B60CF"/>
    <w:rsid w:val="009C1D16"/>
    <w:rsid w:val="009D5153"/>
    <w:rsid w:val="009D7A82"/>
    <w:rsid w:val="009E40F1"/>
    <w:rsid w:val="009E54AB"/>
    <w:rsid w:val="00A10EDF"/>
    <w:rsid w:val="00A150A4"/>
    <w:rsid w:val="00A15D53"/>
    <w:rsid w:val="00A17444"/>
    <w:rsid w:val="00A1782A"/>
    <w:rsid w:val="00A25C47"/>
    <w:rsid w:val="00A270E5"/>
    <w:rsid w:val="00A30884"/>
    <w:rsid w:val="00A31FC3"/>
    <w:rsid w:val="00A32AE8"/>
    <w:rsid w:val="00A344D8"/>
    <w:rsid w:val="00A35FF4"/>
    <w:rsid w:val="00A36734"/>
    <w:rsid w:val="00A3792E"/>
    <w:rsid w:val="00A41B72"/>
    <w:rsid w:val="00A51697"/>
    <w:rsid w:val="00A53D3F"/>
    <w:rsid w:val="00A549C2"/>
    <w:rsid w:val="00A62EC7"/>
    <w:rsid w:val="00A73CC2"/>
    <w:rsid w:val="00A76F10"/>
    <w:rsid w:val="00A775AD"/>
    <w:rsid w:val="00A800E3"/>
    <w:rsid w:val="00A9054A"/>
    <w:rsid w:val="00A91943"/>
    <w:rsid w:val="00AA0835"/>
    <w:rsid w:val="00AA1E61"/>
    <w:rsid w:val="00AA2DAB"/>
    <w:rsid w:val="00AA305E"/>
    <w:rsid w:val="00AA3892"/>
    <w:rsid w:val="00AA4408"/>
    <w:rsid w:val="00AA4F50"/>
    <w:rsid w:val="00AB0468"/>
    <w:rsid w:val="00AB127F"/>
    <w:rsid w:val="00AB6976"/>
    <w:rsid w:val="00AC4C75"/>
    <w:rsid w:val="00AD1099"/>
    <w:rsid w:val="00AD1570"/>
    <w:rsid w:val="00AD1C13"/>
    <w:rsid w:val="00AD221A"/>
    <w:rsid w:val="00AD4FEE"/>
    <w:rsid w:val="00AD58FF"/>
    <w:rsid w:val="00AE152D"/>
    <w:rsid w:val="00AE5B9B"/>
    <w:rsid w:val="00AF0AD3"/>
    <w:rsid w:val="00AF1989"/>
    <w:rsid w:val="00AF64F9"/>
    <w:rsid w:val="00AF6F81"/>
    <w:rsid w:val="00B04CDB"/>
    <w:rsid w:val="00B17900"/>
    <w:rsid w:val="00B2002F"/>
    <w:rsid w:val="00B226A3"/>
    <w:rsid w:val="00B3146E"/>
    <w:rsid w:val="00B453DB"/>
    <w:rsid w:val="00B454A8"/>
    <w:rsid w:val="00B457DF"/>
    <w:rsid w:val="00B4794C"/>
    <w:rsid w:val="00B51CCA"/>
    <w:rsid w:val="00B51D7E"/>
    <w:rsid w:val="00B52653"/>
    <w:rsid w:val="00B56F50"/>
    <w:rsid w:val="00B574C4"/>
    <w:rsid w:val="00B605F8"/>
    <w:rsid w:val="00B618EA"/>
    <w:rsid w:val="00B67C5F"/>
    <w:rsid w:val="00B806F4"/>
    <w:rsid w:val="00B841D4"/>
    <w:rsid w:val="00B85B5B"/>
    <w:rsid w:val="00B87BD3"/>
    <w:rsid w:val="00B92371"/>
    <w:rsid w:val="00B924FD"/>
    <w:rsid w:val="00B927A9"/>
    <w:rsid w:val="00B97803"/>
    <w:rsid w:val="00BA71A2"/>
    <w:rsid w:val="00BA74D9"/>
    <w:rsid w:val="00BB020C"/>
    <w:rsid w:val="00BB504D"/>
    <w:rsid w:val="00BC3519"/>
    <w:rsid w:val="00BC3E81"/>
    <w:rsid w:val="00BC5C3C"/>
    <w:rsid w:val="00BD001F"/>
    <w:rsid w:val="00BD152B"/>
    <w:rsid w:val="00BD4CFF"/>
    <w:rsid w:val="00BD5AB0"/>
    <w:rsid w:val="00BD7302"/>
    <w:rsid w:val="00BE0B8E"/>
    <w:rsid w:val="00BF2441"/>
    <w:rsid w:val="00BF5160"/>
    <w:rsid w:val="00BF5B05"/>
    <w:rsid w:val="00C10732"/>
    <w:rsid w:val="00C2172F"/>
    <w:rsid w:val="00C21CFF"/>
    <w:rsid w:val="00C24E7C"/>
    <w:rsid w:val="00C331C6"/>
    <w:rsid w:val="00C3694C"/>
    <w:rsid w:val="00C370CC"/>
    <w:rsid w:val="00C3778A"/>
    <w:rsid w:val="00C42FFA"/>
    <w:rsid w:val="00C53922"/>
    <w:rsid w:val="00C543F5"/>
    <w:rsid w:val="00C54E46"/>
    <w:rsid w:val="00C553D2"/>
    <w:rsid w:val="00C664BA"/>
    <w:rsid w:val="00C758EA"/>
    <w:rsid w:val="00C813C2"/>
    <w:rsid w:val="00C835DA"/>
    <w:rsid w:val="00CA065C"/>
    <w:rsid w:val="00CA22C6"/>
    <w:rsid w:val="00CA5679"/>
    <w:rsid w:val="00CA7FD1"/>
    <w:rsid w:val="00CB1A1E"/>
    <w:rsid w:val="00CC08C7"/>
    <w:rsid w:val="00CC1E2F"/>
    <w:rsid w:val="00CC293B"/>
    <w:rsid w:val="00CC3566"/>
    <w:rsid w:val="00CD1EBE"/>
    <w:rsid w:val="00CD517B"/>
    <w:rsid w:val="00CD5E26"/>
    <w:rsid w:val="00CD6CD0"/>
    <w:rsid w:val="00CE37F7"/>
    <w:rsid w:val="00CE4F62"/>
    <w:rsid w:val="00CE7092"/>
    <w:rsid w:val="00D041E4"/>
    <w:rsid w:val="00D048E0"/>
    <w:rsid w:val="00D04BA2"/>
    <w:rsid w:val="00D07322"/>
    <w:rsid w:val="00D108CE"/>
    <w:rsid w:val="00D11987"/>
    <w:rsid w:val="00D1675B"/>
    <w:rsid w:val="00D247B5"/>
    <w:rsid w:val="00D26C72"/>
    <w:rsid w:val="00D2772D"/>
    <w:rsid w:val="00D417D7"/>
    <w:rsid w:val="00D42B79"/>
    <w:rsid w:val="00D42FBD"/>
    <w:rsid w:val="00D43362"/>
    <w:rsid w:val="00D467FE"/>
    <w:rsid w:val="00D52221"/>
    <w:rsid w:val="00D7091E"/>
    <w:rsid w:val="00D72CAC"/>
    <w:rsid w:val="00D7355F"/>
    <w:rsid w:val="00D7529E"/>
    <w:rsid w:val="00D760D5"/>
    <w:rsid w:val="00D84C51"/>
    <w:rsid w:val="00D9080D"/>
    <w:rsid w:val="00D912BE"/>
    <w:rsid w:val="00DA227D"/>
    <w:rsid w:val="00DA2AD8"/>
    <w:rsid w:val="00DA56D9"/>
    <w:rsid w:val="00DA57AD"/>
    <w:rsid w:val="00DA7645"/>
    <w:rsid w:val="00DB5174"/>
    <w:rsid w:val="00DB5DD3"/>
    <w:rsid w:val="00DC0961"/>
    <w:rsid w:val="00DC1834"/>
    <w:rsid w:val="00DD0841"/>
    <w:rsid w:val="00DD3BD2"/>
    <w:rsid w:val="00DD400C"/>
    <w:rsid w:val="00DD53D2"/>
    <w:rsid w:val="00DD6C16"/>
    <w:rsid w:val="00DE2D59"/>
    <w:rsid w:val="00DE3042"/>
    <w:rsid w:val="00DE35F0"/>
    <w:rsid w:val="00DE766B"/>
    <w:rsid w:val="00DF1455"/>
    <w:rsid w:val="00DF2F80"/>
    <w:rsid w:val="00DF4F9C"/>
    <w:rsid w:val="00E07AEE"/>
    <w:rsid w:val="00E14138"/>
    <w:rsid w:val="00E213D7"/>
    <w:rsid w:val="00E254A5"/>
    <w:rsid w:val="00E26598"/>
    <w:rsid w:val="00E26694"/>
    <w:rsid w:val="00E26A4C"/>
    <w:rsid w:val="00E46C2C"/>
    <w:rsid w:val="00E47868"/>
    <w:rsid w:val="00E47B61"/>
    <w:rsid w:val="00E513DB"/>
    <w:rsid w:val="00E5290D"/>
    <w:rsid w:val="00E53B76"/>
    <w:rsid w:val="00E53DB1"/>
    <w:rsid w:val="00E54A4E"/>
    <w:rsid w:val="00E56F66"/>
    <w:rsid w:val="00E665A3"/>
    <w:rsid w:val="00E7436C"/>
    <w:rsid w:val="00E76416"/>
    <w:rsid w:val="00E81C03"/>
    <w:rsid w:val="00E84862"/>
    <w:rsid w:val="00E87694"/>
    <w:rsid w:val="00E937B4"/>
    <w:rsid w:val="00E93B7D"/>
    <w:rsid w:val="00EA4570"/>
    <w:rsid w:val="00EA50B7"/>
    <w:rsid w:val="00EB0537"/>
    <w:rsid w:val="00EB09E4"/>
    <w:rsid w:val="00EB15CF"/>
    <w:rsid w:val="00EB1F9C"/>
    <w:rsid w:val="00EB443E"/>
    <w:rsid w:val="00EB56E4"/>
    <w:rsid w:val="00EC241F"/>
    <w:rsid w:val="00EC2433"/>
    <w:rsid w:val="00EC4504"/>
    <w:rsid w:val="00ED3926"/>
    <w:rsid w:val="00ED6C99"/>
    <w:rsid w:val="00ED6CA4"/>
    <w:rsid w:val="00ED7319"/>
    <w:rsid w:val="00EE0C13"/>
    <w:rsid w:val="00EE2D5B"/>
    <w:rsid w:val="00EE5139"/>
    <w:rsid w:val="00EF6A58"/>
    <w:rsid w:val="00EF73E4"/>
    <w:rsid w:val="00F0095B"/>
    <w:rsid w:val="00F0135C"/>
    <w:rsid w:val="00F017D2"/>
    <w:rsid w:val="00F07A19"/>
    <w:rsid w:val="00F22E1C"/>
    <w:rsid w:val="00F25EC7"/>
    <w:rsid w:val="00F324A0"/>
    <w:rsid w:val="00F37F91"/>
    <w:rsid w:val="00F41767"/>
    <w:rsid w:val="00F4228C"/>
    <w:rsid w:val="00F42909"/>
    <w:rsid w:val="00F43AFC"/>
    <w:rsid w:val="00F443E1"/>
    <w:rsid w:val="00F45EC7"/>
    <w:rsid w:val="00F626A5"/>
    <w:rsid w:val="00F628B5"/>
    <w:rsid w:val="00F646D6"/>
    <w:rsid w:val="00F67B88"/>
    <w:rsid w:val="00F82DEF"/>
    <w:rsid w:val="00F84172"/>
    <w:rsid w:val="00F858FD"/>
    <w:rsid w:val="00FA211D"/>
    <w:rsid w:val="00FA2D39"/>
    <w:rsid w:val="00FA3F57"/>
    <w:rsid w:val="00FA7305"/>
    <w:rsid w:val="00FB150F"/>
    <w:rsid w:val="00FB2025"/>
    <w:rsid w:val="00FB6499"/>
    <w:rsid w:val="00FB6F04"/>
    <w:rsid w:val="00FC6159"/>
    <w:rsid w:val="00FD5E81"/>
    <w:rsid w:val="00FD7705"/>
    <w:rsid w:val="00FE0226"/>
    <w:rsid w:val="00FE222B"/>
    <w:rsid w:val="00FE3843"/>
    <w:rsid w:val="00FF18E3"/>
    <w:rsid w:val="00FF1CB3"/>
    <w:rsid w:val="00FF5F66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3E2D07B-1632-497B-A540-594E8EA9E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80B"/>
  </w:style>
  <w:style w:type="paragraph" w:styleId="Ttulo1">
    <w:name w:val="heading 1"/>
    <w:basedOn w:val="Normal"/>
    <w:next w:val="Normal"/>
    <w:link w:val="Ttulo1Car"/>
    <w:uiPriority w:val="9"/>
    <w:qFormat/>
    <w:rsid w:val="00064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4874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4874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D7319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D7319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7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731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C24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241F"/>
  </w:style>
  <w:style w:type="paragraph" w:styleId="Piedepgina">
    <w:name w:val="footer"/>
    <w:basedOn w:val="Normal"/>
    <w:link w:val="PiedepginaCar"/>
    <w:uiPriority w:val="99"/>
    <w:unhideWhenUsed/>
    <w:rsid w:val="00EC24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241F"/>
  </w:style>
  <w:style w:type="character" w:styleId="Hipervnculo">
    <w:name w:val="Hyperlink"/>
    <w:basedOn w:val="Fuentedeprrafopredeter"/>
    <w:uiPriority w:val="99"/>
    <w:unhideWhenUsed/>
    <w:rsid w:val="006F716B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0B56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457D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F1CE5"/>
    <w:rPr>
      <w:color w:val="808080"/>
    </w:rPr>
  </w:style>
  <w:style w:type="paragraph" w:customStyle="1" w:styleId="Titulo1">
    <w:name w:val="Titulo 1"/>
    <w:basedOn w:val="Normal"/>
    <w:next w:val="Prrafo"/>
    <w:link w:val="Titulo1Car"/>
    <w:qFormat/>
    <w:rsid w:val="001012DE"/>
    <w:pPr>
      <w:spacing w:before="240" w:after="240"/>
    </w:pPr>
    <w:rPr>
      <w:rFonts w:ascii="Arial Narrow" w:eastAsia="Times New Roman" w:hAnsi="Arial Narrow" w:cs="Arial"/>
      <w:caps/>
      <w:color w:val="333333"/>
      <w:sz w:val="54"/>
      <w:szCs w:val="54"/>
      <w:lang w:eastAsia="es-AR"/>
    </w:rPr>
  </w:style>
  <w:style w:type="paragraph" w:customStyle="1" w:styleId="Titulo2">
    <w:name w:val="Titulo 2"/>
    <w:basedOn w:val="Normal"/>
    <w:next w:val="Prrafo"/>
    <w:link w:val="Titulo2Car"/>
    <w:qFormat/>
    <w:rsid w:val="00C3778A"/>
    <w:pPr>
      <w:shd w:val="clear" w:color="auto" w:fill="FFFFFF"/>
      <w:spacing w:before="240" w:after="240" w:line="469" w:lineRule="atLeast"/>
    </w:pPr>
    <w:rPr>
      <w:rFonts w:ascii="Arial Narrow" w:hAnsi="Arial Narrow" w:cs="Arial"/>
      <w:b/>
      <w:color w:val="333333"/>
      <w:sz w:val="32"/>
      <w:szCs w:val="27"/>
    </w:rPr>
  </w:style>
  <w:style w:type="character" w:customStyle="1" w:styleId="Titulo1Car">
    <w:name w:val="Titulo 1 Car"/>
    <w:basedOn w:val="Fuentedeprrafopredeter"/>
    <w:link w:val="Titulo1"/>
    <w:rsid w:val="001012DE"/>
    <w:rPr>
      <w:rFonts w:ascii="Arial Narrow" w:eastAsia="Times New Roman" w:hAnsi="Arial Narrow" w:cs="Arial"/>
      <w:caps/>
      <w:color w:val="333333"/>
      <w:sz w:val="54"/>
      <w:szCs w:val="54"/>
      <w:lang w:eastAsia="es-AR"/>
    </w:rPr>
  </w:style>
  <w:style w:type="paragraph" w:customStyle="1" w:styleId="Prrafo">
    <w:name w:val="Párrafo"/>
    <w:basedOn w:val="Normal"/>
    <w:link w:val="PrrafoCar"/>
    <w:qFormat/>
    <w:rsid w:val="0033490D"/>
    <w:pPr>
      <w:spacing w:after="0" w:line="360" w:lineRule="auto"/>
      <w:ind w:firstLine="284"/>
      <w:jc w:val="both"/>
    </w:pPr>
    <w:rPr>
      <w:rFonts w:ascii="Arial" w:hAnsi="Arial" w:cs="Arial"/>
      <w:color w:val="333333"/>
      <w:sz w:val="24"/>
      <w:szCs w:val="27"/>
      <w:lang w:eastAsia="es-AR"/>
    </w:rPr>
  </w:style>
  <w:style w:type="character" w:customStyle="1" w:styleId="Titulo2Car">
    <w:name w:val="Titulo 2 Car"/>
    <w:basedOn w:val="Fuentedeprrafopredeter"/>
    <w:link w:val="Titulo2"/>
    <w:rsid w:val="00C3778A"/>
    <w:rPr>
      <w:rFonts w:ascii="Arial Narrow" w:hAnsi="Arial Narrow" w:cs="Arial"/>
      <w:b/>
      <w:color w:val="333333"/>
      <w:sz w:val="32"/>
      <w:szCs w:val="27"/>
      <w:shd w:val="clear" w:color="auto" w:fill="FFFFFF"/>
    </w:rPr>
  </w:style>
  <w:style w:type="character" w:customStyle="1" w:styleId="PrrafoCar">
    <w:name w:val="Párrafo Car"/>
    <w:basedOn w:val="Fuentedeprrafopredeter"/>
    <w:link w:val="Prrafo"/>
    <w:rsid w:val="0033490D"/>
    <w:rPr>
      <w:rFonts w:ascii="Arial" w:hAnsi="Arial" w:cs="Arial"/>
      <w:color w:val="333333"/>
      <w:sz w:val="24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250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textual">
    <w:name w:val="textual"/>
    <w:basedOn w:val="Normal"/>
    <w:rsid w:val="00250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4874B7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4874B7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4874B7"/>
    <w:rPr>
      <w:b/>
      <w:bCs/>
    </w:rPr>
  </w:style>
  <w:style w:type="character" w:customStyle="1" w:styleId="lista2">
    <w:name w:val="lista_2"/>
    <w:basedOn w:val="Fuentedeprrafopredeter"/>
    <w:rsid w:val="004874B7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C4C7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C4C75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C4C7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87BD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87BD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87BD3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06495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064950"/>
    <w:pPr>
      <w:spacing w:line="259" w:lineRule="auto"/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311E2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775AD"/>
    <w:pPr>
      <w:spacing w:after="100"/>
      <w:ind w:left="220"/>
    </w:pPr>
  </w:style>
  <w:style w:type="paragraph" w:customStyle="1" w:styleId="Default">
    <w:name w:val="Default"/>
    <w:rsid w:val="00FA3F5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Ttulos">
    <w:name w:val="Títulos"/>
    <w:basedOn w:val="Prrafo"/>
    <w:link w:val="TtulosCar"/>
    <w:qFormat/>
    <w:rsid w:val="001E3FB5"/>
    <w:pPr>
      <w:spacing w:after="200"/>
      <w:ind w:firstLine="0"/>
    </w:pPr>
    <w:rPr>
      <w:b/>
    </w:rPr>
  </w:style>
  <w:style w:type="character" w:customStyle="1" w:styleId="TtulosCar">
    <w:name w:val="Títulos Car"/>
    <w:basedOn w:val="PrrafoCar"/>
    <w:link w:val="Ttulos"/>
    <w:rsid w:val="001E3FB5"/>
    <w:rPr>
      <w:rFonts w:ascii="Arial" w:hAnsi="Arial" w:cs="Arial"/>
      <w:b/>
      <w:color w:val="333333"/>
      <w:sz w:val="24"/>
      <w:szCs w:val="27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IT%20Business\Proyectos%20-%20Nuevos%20Servicios\Nubelo\Propuesta%20de%20Servicios%20+%20Cotiz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>Informe y conclusiones de la resolución.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88DE17-9221-425C-9818-B596F105B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Propuesta de Servicios + Cotización</Template>
  <TotalTime>0</TotalTime>
  <Pages>3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ESPECIAS S.A.</vt:lpstr>
    </vt:vector>
  </TitlesOfParts>
  <Company>Nubelo</Company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Especial - EstimaciÓn de probabilidades por Montecarlo</dc:title>
  <dc:subject/>
  <dc:creator>Angel Jonatán</dc:creator>
  <cp:keywords/>
  <dc:description/>
  <cp:lastModifiedBy>Angel Jonatán</cp:lastModifiedBy>
  <cp:revision>2</cp:revision>
  <cp:lastPrinted>2017-04-23T18:23:00Z</cp:lastPrinted>
  <dcterms:created xsi:type="dcterms:W3CDTF">2017-06-13T03:02:00Z</dcterms:created>
  <dcterms:modified xsi:type="dcterms:W3CDTF">2017-06-13T03:02:00Z</dcterms:modified>
</cp:coreProperties>
</file>